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5C505" w14:textId="77777777" w:rsidR="00893B19" w:rsidRPr="00735CAA" w:rsidRDefault="003C2C6A">
      <w:pPr>
        <w:pStyle w:val="Date"/>
        <w:rPr>
          <w:rFonts w:ascii="Times New Roman" w:hAnsi="Times New Roman" w:cs="Times New Roman"/>
          <w:b/>
          <w:bCs/>
          <w:sz w:val="32"/>
          <w:szCs w:val="32"/>
          <w:u w:val="single"/>
        </w:rPr>
      </w:pPr>
      <w:r w:rsidRPr="00735CAA">
        <w:rPr>
          <w:rFonts w:ascii="Times New Roman" w:hAnsi="Times New Roman" w:cs="Times New Roman"/>
          <w:b/>
          <w:bCs/>
          <w:sz w:val="32"/>
          <w:szCs w:val="32"/>
          <w:u w:val="single"/>
        </w:rPr>
        <w:t>BE-COMP-A-PROJECT</w:t>
      </w:r>
    </w:p>
    <w:p w14:paraId="13441DB2" w14:textId="77777777" w:rsidR="005656D0" w:rsidRPr="00735CAA" w:rsidRDefault="00BD0656">
      <w:pPr>
        <w:pStyle w:val="Date"/>
        <w:rPr>
          <w:rFonts w:ascii="Times New Roman" w:hAnsi="Times New Roman" w:cs="Times New Roman"/>
        </w:rPr>
      </w:pPr>
      <w:r>
        <w:rPr>
          <w:rFonts w:ascii="Times New Roman" w:hAnsi="Times New Roman" w:cs="Times New Roman"/>
        </w:rPr>
        <w:t>DAY-5</w:t>
      </w:r>
    </w:p>
    <w:p w14:paraId="3733F714" w14:textId="77777777" w:rsidR="005656D0" w:rsidRPr="00A472E2" w:rsidRDefault="007A654C">
      <w:pPr>
        <w:pStyle w:val="Title"/>
        <w:rPr>
          <w:b/>
          <w:bCs/>
          <w:i/>
          <w:iCs/>
          <w:sz w:val="44"/>
          <w:szCs w:val="44"/>
        </w:rPr>
      </w:pPr>
      <w:r>
        <w:rPr>
          <w:b/>
          <w:bCs/>
          <w:i/>
          <w:iCs/>
          <w:sz w:val="44"/>
          <w:szCs w:val="44"/>
        </w:rPr>
        <w:t xml:space="preserve"> </w:t>
      </w:r>
      <w:r w:rsidRPr="00A472E2">
        <w:rPr>
          <w:rFonts w:cstheme="minorHAnsi"/>
          <w:b/>
          <w:i/>
          <w:iCs/>
          <w:sz w:val="44"/>
          <w:szCs w:val="44"/>
        </w:rPr>
        <w:t>Feasibility Study</w:t>
      </w:r>
    </w:p>
    <w:p w14:paraId="5F9A83B2" w14:textId="77777777" w:rsidR="00DC5848" w:rsidRPr="00932269" w:rsidRDefault="00DC5848" w:rsidP="00DC5848">
      <w:pPr>
        <w:pStyle w:val="ListParagraph"/>
        <w:ind w:left="1440"/>
        <w:rPr>
          <w:rFonts w:cstheme="minorHAnsi"/>
          <w:sz w:val="24"/>
          <w:szCs w:val="24"/>
        </w:rPr>
      </w:pPr>
    </w:p>
    <w:p w14:paraId="36732F05" w14:textId="7A135346" w:rsidR="00CC7869" w:rsidRPr="00C46B2A" w:rsidRDefault="00DC5848" w:rsidP="00C46B2A">
      <w:pPr>
        <w:pStyle w:val="Heading1"/>
        <w:rPr>
          <w:rFonts w:ascii="Times New Roman" w:hAnsi="Times New Roman" w:cs="Times New Roman"/>
        </w:rPr>
      </w:pPr>
      <w:r w:rsidRPr="00932269">
        <w:rPr>
          <w:rFonts w:cstheme="minorHAnsi"/>
          <w:sz w:val="24"/>
          <w:szCs w:val="24"/>
        </w:rPr>
        <w:t>Technical</w:t>
      </w:r>
    </w:p>
    <w:p w14:paraId="7BDF9BB8" w14:textId="686CBC0A" w:rsidR="00C873C5" w:rsidRPr="00C46B2A" w:rsidRDefault="00C46B2A" w:rsidP="00C46B2A">
      <w:pPr>
        <w:rPr>
          <w:rFonts w:cstheme="minorHAnsi"/>
          <w:color w:val="auto"/>
          <w:sz w:val="24"/>
          <w:szCs w:val="24"/>
        </w:rPr>
      </w:pPr>
      <w:r w:rsidRPr="00C46B2A">
        <w:rPr>
          <w:rFonts w:cstheme="minorHAnsi"/>
          <w:color w:val="auto"/>
          <w:sz w:val="24"/>
          <w:szCs w:val="24"/>
        </w:rPr>
        <w:t>We are using GAN for implementing this project. It has been proved that GAN is best when it comes to facial recognition, text to face or face to text conversion. So, GAN is most feasible method</w:t>
      </w:r>
    </w:p>
    <w:p w14:paraId="4C65D7EE" w14:textId="77777777" w:rsidR="00DC5848" w:rsidRPr="00CC7869" w:rsidRDefault="00CC7869">
      <w:pPr>
        <w:pStyle w:val="Heading1"/>
        <w:rPr>
          <w:rFonts w:ascii="Times New Roman" w:hAnsi="Times New Roman" w:cs="Times New Roman"/>
        </w:rPr>
      </w:pPr>
      <w:r w:rsidRPr="00932269">
        <w:rPr>
          <w:rFonts w:cstheme="minorHAnsi"/>
          <w:sz w:val="24"/>
          <w:szCs w:val="24"/>
        </w:rPr>
        <w:t>Legal</w:t>
      </w:r>
    </w:p>
    <w:p w14:paraId="7DC89219" w14:textId="1D0791C3" w:rsidR="00154422" w:rsidRDefault="00C46B2A" w:rsidP="00154422">
      <w:pPr>
        <w:rPr>
          <w:rFonts w:cstheme="minorHAnsi"/>
          <w:color w:val="auto"/>
          <w:sz w:val="24"/>
          <w:szCs w:val="24"/>
        </w:rPr>
      </w:pPr>
      <w:r w:rsidRPr="00C46B2A">
        <w:rPr>
          <w:rFonts w:cstheme="minorHAnsi"/>
          <w:color w:val="auto"/>
          <w:sz w:val="24"/>
          <w:szCs w:val="24"/>
        </w:rPr>
        <w:t xml:space="preserve">We are using dataset which is </w:t>
      </w:r>
      <w:r w:rsidRPr="00C46B2A">
        <w:rPr>
          <w:rFonts w:cstheme="minorHAnsi"/>
          <w:color w:val="auto"/>
          <w:sz w:val="24"/>
          <w:szCs w:val="24"/>
        </w:rPr>
        <w:t>LFW (Labelled Faces in the Wild</w:t>
      </w:r>
      <w:proofErr w:type="gramStart"/>
      <w:r w:rsidRPr="00C46B2A">
        <w:rPr>
          <w:rFonts w:cstheme="minorHAnsi"/>
          <w:color w:val="auto"/>
          <w:sz w:val="24"/>
          <w:szCs w:val="24"/>
        </w:rPr>
        <w:t>).A</w:t>
      </w:r>
      <w:proofErr w:type="gramEnd"/>
      <w:r w:rsidRPr="00C46B2A">
        <w:rPr>
          <w:rFonts w:cstheme="minorHAnsi"/>
          <w:color w:val="auto"/>
          <w:sz w:val="24"/>
          <w:szCs w:val="24"/>
        </w:rPr>
        <w:t xml:space="preserve"> database of face photographs designed for studying the problem</w:t>
      </w:r>
      <w:r w:rsidRPr="00C46B2A">
        <w:rPr>
          <w:rFonts w:cstheme="minorHAnsi"/>
          <w:color w:val="auto"/>
          <w:sz w:val="24"/>
          <w:szCs w:val="24"/>
        </w:rPr>
        <w:t xml:space="preserve"> </w:t>
      </w:r>
      <w:r w:rsidRPr="00C46B2A">
        <w:rPr>
          <w:rFonts w:cstheme="minorHAnsi"/>
          <w:color w:val="auto"/>
          <w:sz w:val="24"/>
          <w:szCs w:val="24"/>
        </w:rPr>
        <w:t>.The dataset contains more than 13,000 images of faces collected from the web</w:t>
      </w:r>
      <w:r w:rsidR="00154422">
        <w:rPr>
          <w:rFonts w:cstheme="minorHAnsi"/>
          <w:color w:val="auto"/>
          <w:sz w:val="24"/>
          <w:szCs w:val="24"/>
        </w:rPr>
        <w:t>.</w:t>
      </w:r>
    </w:p>
    <w:p w14:paraId="466FAB99" w14:textId="1C369D4F" w:rsidR="00154422" w:rsidRDefault="00154422" w:rsidP="00154422">
      <w:pPr>
        <w:pStyle w:val="Heading1"/>
      </w:pPr>
      <w:r>
        <w:t>MARKET AND SOCIETAL SURVEY</w:t>
      </w:r>
    </w:p>
    <w:p w14:paraId="2642C986" w14:textId="77777777" w:rsidR="00154422" w:rsidRDefault="00154422" w:rsidP="00154422">
      <w:pPr>
        <w:rPr>
          <w:rFonts w:cstheme="minorHAnsi"/>
          <w:color w:val="auto"/>
          <w:sz w:val="24"/>
          <w:szCs w:val="24"/>
        </w:rPr>
      </w:pPr>
    </w:p>
    <w:p w14:paraId="59DAE914" w14:textId="68356309" w:rsidR="00154422" w:rsidRPr="00154422" w:rsidRDefault="00154422" w:rsidP="00154422">
      <w:pPr>
        <w:rPr>
          <w:rFonts w:cstheme="minorHAnsi"/>
          <w:color w:val="auto"/>
          <w:sz w:val="24"/>
          <w:szCs w:val="24"/>
        </w:rPr>
      </w:pPr>
      <w:proofErr w:type="gramStart"/>
      <w:r>
        <w:rPr>
          <w:rFonts w:cstheme="minorHAnsi"/>
          <w:color w:val="auto"/>
          <w:sz w:val="24"/>
          <w:szCs w:val="24"/>
        </w:rPr>
        <w:t>So</w:t>
      </w:r>
      <w:proofErr w:type="gramEnd"/>
      <w:r>
        <w:rPr>
          <w:rFonts w:cstheme="minorHAnsi"/>
          <w:color w:val="auto"/>
          <w:sz w:val="24"/>
          <w:szCs w:val="24"/>
        </w:rPr>
        <w:t xml:space="preserve"> this Project can be used by the Crime Department to get the face of the culprit by putting the description of the man and getting the face generated using this application.</w:t>
      </w:r>
    </w:p>
    <w:p w14:paraId="45880D0E" w14:textId="77777777" w:rsidR="00C873C5" w:rsidRPr="00932269" w:rsidRDefault="00C873C5" w:rsidP="001774A4">
      <w:pPr>
        <w:pStyle w:val="ListParagraph"/>
        <w:ind w:left="1440"/>
        <w:rPr>
          <w:rFonts w:cstheme="minorHAnsi"/>
          <w:sz w:val="24"/>
          <w:szCs w:val="24"/>
        </w:rPr>
      </w:pPr>
    </w:p>
    <w:p w14:paraId="00BEAC76" w14:textId="1CBB445D" w:rsidR="00C46B2A" w:rsidRPr="00C46B2A" w:rsidRDefault="00227A3E" w:rsidP="00C46B2A">
      <w:pPr>
        <w:pStyle w:val="Heading1"/>
        <w:rPr>
          <w:rFonts w:ascii="Times New Roman" w:hAnsi="Times New Roman" w:cs="Times New Roman"/>
        </w:rPr>
      </w:pPr>
      <w:r>
        <w:rPr>
          <w:rFonts w:ascii="Times New Roman" w:hAnsi="Times New Roman" w:cs="Times New Roman"/>
        </w:rPr>
        <w:t>Economic</w:t>
      </w:r>
    </w:p>
    <w:p w14:paraId="7606A064" w14:textId="5225F734" w:rsidR="00C46B2A" w:rsidRPr="00154422" w:rsidRDefault="00C46B2A" w:rsidP="00154422">
      <w:pPr>
        <w:rPr>
          <w:rFonts w:cstheme="minorHAnsi"/>
          <w:sz w:val="24"/>
          <w:szCs w:val="24"/>
        </w:rPr>
      </w:pPr>
      <w:r w:rsidRPr="00C46B2A">
        <w:rPr>
          <w:rFonts w:cstheme="minorHAnsi"/>
          <w:color w:val="auto"/>
          <w:sz w:val="24"/>
          <w:szCs w:val="24"/>
        </w:rPr>
        <w:t>The system is going to be economical to use</w:t>
      </w:r>
      <w:r>
        <w:rPr>
          <w:rFonts w:cstheme="minorHAnsi"/>
          <w:color w:val="auto"/>
          <w:sz w:val="24"/>
          <w:szCs w:val="24"/>
        </w:rPr>
        <w:t xml:space="preserve"> if using a small dataset. If                                                                    the dataset is large stronger GPU is required which may cost more.</w:t>
      </w:r>
    </w:p>
    <w:p w14:paraId="32D36514" w14:textId="77777777" w:rsidR="007D70A5" w:rsidRDefault="007D70A5">
      <w:pPr>
        <w:pStyle w:val="Heading1"/>
        <w:rPr>
          <w:rFonts w:ascii="Times New Roman" w:hAnsi="Times New Roman" w:cs="Times New Roman"/>
        </w:rPr>
      </w:pPr>
      <w:r>
        <w:rPr>
          <w:rFonts w:ascii="Times New Roman" w:hAnsi="Times New Roman" w:cs="Times New Roman"/>
        </w:rPr>
        <w:t>Conclusion</w:t>
      </w:r>
    </w:p>
    <w:p w14:paraId="72D980D0" w14:textId="3578AD02" w:rsidR="005E5F63" w:rsidRDefault="006424A5" w:rsidP="007D70A5">
      <w:pPr>
        <w:ind w:left="0"/>
        <w:rPr>
          <w:rFonts w:cstheme="minorHAnsi"/>
          <w:sz w:val="24"/>
          <w:szCs w:val="24"/>
        </w:rPr>
      </w:pPr>
      <w:r>
        <w:rPr>
          <w:rFonts w:cstheme="minorHAnsi"/>
          <w:sz w:val="24"/>
          <w:szCs w:val="24"/>
        </w:rPr>
        <w:t>(T</w:t>
      </w:r>
      <w:r w:rsidR="005E5F63" w:rsidRPr="007D70A5">
        <w:rPr>
          <w:rFonts w:cstheme="minorHAnsi"/>
          <w:sz w:val="24"/>
          <w:szCs w:val="24"/>
        </w:rPr>
        <w:t>he final step of the feasibility study reporting process requires you to make a conclusion by summarizing the project’s aim and stating the most feasible solution/s.</w:t>
      </w:r>
      <w:r>
        <w:rPr>
          <w:rFonts w:cstheme="minorHAnsi"/>
          <w:sz w:val="24"/>
          <w:szCs w:val="24"/>
        </w:rPr>
        <w:t>)</w:t>
      </w:r>
    </w:p>
    <w:p w14:paraId="7191EC02" w14:textId="045E62DD" w:rsidR="00C46B2A" w:rsidRPr="00154422" w:rsidRDefault="00154422" w:rsidP="007D70A5">
      <w:pPr>
        <w:ind w:left="0"/>
        <w:rPr>
          <w:rFonts w:cstheme="minorHAnsi"/>
          <w:color w:val="auto"/>
          <w:sz w:val="24"/>
          <w:szCs w:val="24"/>
        </w:rPr>
      </w:pPr>
      <w:proofErr w:type="gramStart"/>
      <w:r w:rsidRPr="00154422">
        <w:rPr>
          <w:rFonts w:cstheme="minorHAnsi"/>
          <w:color w:val="auto"/>
          <w:sz w:val="24"/>
          <w:szCs w:val="24"/>
        </w:rPr>
        <w:lastRenderedPageBreak/>
        <w:t>So</w:t>
      </w:r>
      <w:proofErr w:type="gramEnd"/>
      <w:r w:rsidRPr="00154422">
        <w:rPr>
          <w:rFonts w:cstheme="minorHAnsi"/>
          <w:color w:val="auto"/>
          <w:sz w:val="24"/>
          <w:szCs w:val="24"/>
        </w:rPr>
        <w:t xml:space="preserve"> the project is most feasible when we use it with GAN as the project aims to text to face generation.</w:t>
      </w:r>
    </w:p>
    <w:p w14:paraId="1D2F8F85" w14:textId="77777777" w:rsidR="00BB68C4" w:rsidRPr="00802531" w:rsidRDefault="00BB68C4" w:rsidP="00BB68C4">
      <w:pPr>
        <w:pStyle w:val="Heading1"/>
        <w:numPr>
          <w:ilvl w:val="0"/>
          <w:numId w:val="0"/>
        </w:numPr>
        <w:ind w:left="360"/>
        <w:rPr>
          <w:rFonts w:ascii="Times New Roman" w:hAnsi="Times New Roman" w:cs="Times New Roman"/>
        </w:rPr>
      </w:pPr>
    </w:p>
    <w:p w14:paraId="44A1A0C8" w14:textId="77777777" w:rsidR="005656D0" w:rsidRPr="00802531" w:rsidRDefault="005656D0" w:rsidP="00C24690">
      <w:pPr>
        <w:pStyle w:val="Heading3"/>
        <w:numPr>
          <w:ilvl w:val="0"/>
          <w:numId w:val="0"/>
        </w:numPr>
        <w:ind w:left="1080"/>
        <w:rPr>
          <w:rFonts w:ascii="Times New Roman" w:hAnsi="Times New Roman" w:cs="Times New Roman"/>
        </w:rPr>
      </w:pPr>
    </w:p>
    <w:p w14:paraId="07A1ECBB" w14:textId="77777777" w:rsidR="004F7339" w:rsidRPr="00802531" w:rsidRDefault="00B1003C" w:rsidP="005E5F63">
      <w:pPr>
        <w:pStyle w:val="Heading1"/>
        <w:numPr>
          <w:ilvl w:val="0"/>
          <w:numId w:val="0"/>
        </w:numPr>
        <w:ind w:left="360" w:hanging="360"/>
        <w:rPr>
          <w:rFonts w:ascii="Times New Roman" w:hAnsi="Times New Roman" w:cs="Times New Roman"/>
        </w:rPr>
      </w:pPr>
      <w:r>
        <w:rPr>
          <w:rFonts w:ascii="Times New Roman" w:hAnsi="Times New Roman" w:cs="Times New Roman"/>
        </w:rPr>
        <w:t xml:space="preserve"> :-</w:t>
      </w:r>
    </w:p>
    <w:p w14:paraId="6A036DC4" w14:textId="77777777" w:rsidR="005656D0" w:rsidRPr="00802531" w:rsidRDefault="005656D0">
      <w:pPr>
        <w:rPr>
          <w:rFonts w:ascii="Times New Roman" w:hAnsi="Times New Roman" w:cs="Times New Roman"/>
        </w:rPr>
      </w:pPr>
    </w:p>
    <w:p w14:paraId="2096DC03" w14:textId="77777777" w:rsidR="004F7339" w:rsidRDefault="004F7339" w:rsidP="004F7339">
      <w:pPr>
        <w:ind w:left="0"/>
      </w:pPr>
    </w:p>
    <w:sectPr w:rsidR="004F7339">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844EC" w14:textId="77777777" w:rsidR="00D222E9" w:rsidRDefault="00D222E9">
      <w:pPr>
        <w:spacing w:after="0" w:line="240" w:lineRule="auto"/>
      </w:pPr>
      <w:r>
        <w:separator/>
      </w:r>
    </w:p>
    <w:p w14:paraId="19E90773" w14:textId="77777777" w:rsidR="00D222E9" w:rsidRDefault="00D222E9"/>
  </w:endnote>
  <w:endnote w:type="continuationSeparator" w:id="0">
    <w:p w14:paraId="03A2C97E" w14:textId="77777777" w:rsidR="00D222E9" w:rsidRDefault="00D222E9">
      <w:pPr>
        <w:spacing w:after="0" w:line="240" w:lineRule="auto"/>
      </w:pPr>
      <w:r>
        <w:continuationSeparator/>
      </w:r>
    </w:p>
    <w:p w14:paraId="1718A2CB" w14:textId="77777777" w:rsidR="00D222E9" w:rsidRDefault="00D22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CBCA2" w14:textId="77777777" w:rsidR="005656D0" w:rsidRDefault="002165F9">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36E6F" w14:textId="77777777" w:rsidR="00D222E9" w:rsidRDefault="00D222E9">
      <w:pPr>
        <w:spacing w:after="0" w:line="240" w:lineRule="auto"/>
      </w:pPr>
      <w:r>
        <w:separator/>
      </w:r>
    </w:p>
    <w:p w14:paraId="60C04FB2" w14:textId="77777777" w:rsidR="00D222E9" w:rsidRDefault="00D222E9"/>
  </w:footnote>
  <w:footnote w:type="continuationSeparator" w:id="0">
    <w:p w14:paraId="3A06EC25" w14:textId="77777777" w:rsidR="00D222E9" w:rsidRDefault="00D222E9">
      <w:pPr>
        <w:spacing w:after="0" w:line="240" w:lineRule="auto"/>
      </w:pPr>
      <w:r>
        <w:continuationSeparator/>
      </w:r>
    </w:p>
    <w:p w14:paraId="369E2926" w14:textId="77777777" w:rsidR="00D222E9" w:rsidRDefault="00D222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E6FC0"/>
    <w:multiLevelType w:val="hybridMultilevel"/>
    <w:tmpl w:val="AED22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FC"/>
    <w:rsid w:val="00107143"/>
    <w:rsid w:val="00154422"/>
    <w:rsid w:val="001774A4"/>
    <w:rsid w:val="002165F9"/>
    <w:rsid w:val="00227A3E"/>
    <w:rsid w:val="00270C11"/>
    <w:rsid w:val="002C3B97"/>
    <w:rsid w:val="003C2C6A"/>
    <w:rsid w:val="003C7B64"/>
    <w:rsid w:val="004F7339"/>
    <w:rsid w:val="00515B85"/>
    <w:rsid w:val="005656D0"/>
    <w:rsid w:val="005E5F63"/>
    <w:rsid w:val="006424A5"/>
    <w:rsid w:val="00674076"/>
    <w:rsid w:val="00735CAA"/>
    <w:rsid w:val="007A654C"/>
    <w:rsid w:val="007D70A5"/>
    <w:rsid w:val="00802531"/>
    <w:rsid w:val="00847859"/>
    <w:rsid w:val="00893B19"/>
    <w:rsid w:val="008D2F61"/>
    <w:rsid w:val="008F3938"/>
    <w:rsid w:val="00916EF0"/>
    <w:rsid w:val="00972E96"/>
    <w:rsid w:val="00A20CC8"/>
    <w:rsid w:val="00A472E2"/>
    <w:rsid w:val="00B1003C"/>
    <w:rsid w:val="00BB41FC"/>
    <w:rsid w:val="00BB68C4"/>
    <w:rsid w:val="00BD0656"/>
    <w:rsid w:val="00C24690"/>
    <w:rsid w:val="00C441BD"/>
    <w:rsid w:val="00C46B2A"/>
    <w:rsid w:val="00C873C5"/>
    <w:rsid w:val="00CC7869"/>
    <w:rsid w:val="00D222E9"/>
    <w:rsid w:val="00DC5848"/>
    <w:rsid w:val="00E45CCE"/>
    <w:rsid w:val="00E870DE"/>
    <w:rsid w:val="00E914ED"/>
    <w:rsid w:val="00F84C81"/>
    <w:rsid w:val="00FE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3B51"/>
  <w15:chartTrackingRefBased/>
  <w15:docId w15:val="{B177E49E-7AF5-8544-B9FF-22FE0C5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5E5F63"/>
    <w:pPr>
      <w:spacing w:after="200" w:line="276" w:lineRule="auto"/>
      <w:ind w:left="720"/>
      <w:contextualSpacing/>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lidhar\Documents\%7bA50BA1A2-0CDC-0548-88B4-E667DE5D4CD0%7dtf50002044.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{A50BA1A2-0CDC-0548-88B4-E667DE5D4CD0}tf50002044.dotx</Template>
  <TotalTime>5</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murlidhar</cp:lastModifiedBy>
  <cp:revision>2</cp:revision>
  <dcterms:created xsi:type="dcterms:W3CDTF">2020-07-21T05:36:00Z</dcterms:created>
  <dcterms:modified xsi:type="dcterms:W3CDTF">2020-07-21T05:36:00Z</dcterms:modified>
</cp:coreProperties>
</file>